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35DB"/>
    <w:rsid w:val="07207927"/>
    <w:rsid w:val="072F6A63"/>
    <w:rsid w:val="07485D93"/>
    <w:rsid w:val="07B22CDA"/>
    <w:rsid w:val="0BD66BC7"/>
    <w:rsid w:val="0C276A1C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1434D47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9BF6EBA"/>
    <w:rsid w:val="5C91180D"/>
    <w:rsid w:val="5DAF25F5"/>
    <w:rsid w:val="615363F6"/>
    <w:rsid w:val="697312E3"/>
    <w:rsid w:val="6AC353B0"/>
    <w:rsid w:val="6CD23A5A"/>
    <w:rsid w:val="6D535020"/>
    <w:rsid w:val="6F000CD3"/>
    <w:rsid w:val="6F633F2E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2019-03-13T13:44:39Z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