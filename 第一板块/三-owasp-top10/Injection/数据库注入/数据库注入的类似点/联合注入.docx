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还是回到了mysql的union关键词用法和问题上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union即把后面要查询的语句带出来（前提是前面查询不到的情况）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即有id =-1 union select 这种情况，其中id=-1  一般没有这种情况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其余知识无。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F697F"/>
    <w:rsid w:val="018F7A0E"/>
    <w:rsid w:val="01EF50A7"/>
    <w:rsid w:val="046C22D0"/>
    <w:rsid w:val="05E0368A"/>
    <w:rsid w:val="07207927"/>
    <w:rsid w:val="072F6A63"/>
    <w:rsid w:val="07485D93"/>
    <w:rsid w:val="07B22CDA"/>
    <w:rsid w:val="0BD66BC7"/>
    <w:rsid w:val="104A07F5"/>
    <w:rsid w:val="11457C69"/>
    <w:rsid w:val="11906144"/>
    <w:rsid w:val="119F246C"/>
    <w:rsid w:val="12EB3F62"/>
    <w:rsid w:val="1ACD1857"/>
    <w:rsid w:val="1C6B158A"/>
    <w:rsid w:val="1D286E16"/>
    <w:rsid w:val="1F6B4430"/>
    <w:rsid w:val="216A4E7D"/>
    <w:rsid w:val="22255D5A"/>
    <w:rsid w:val="23AD0C83"/>
    <w:rsid w:val="2BE84159"/>
    <w:rsid w:val="2C132734"/>
    <w:rsid w:val="2C8626EC"/>
    <w:rsid w:val="30EF4820"/>
    <w:rsid w:val="313939B7"/>
    <w:rsid w:val="38C81E37"/>
    <w:rsid w:val="3AA10F3C"/>
    <w:rsid w:val="3B7F7C93"/>
    <w:rsid w:val="3C446AA3"/>
    <w:rsid w:val="3DCA6BB2"/>
    <w:rsid w:val="43120992"/>
    <w:rsid w:val="49514A92"/>
    <w:rsid w:val="4E361219"/>
    <w:rsid w:val="4E8C7F28"/>
    <w:rsid w:val="4F2E53F1"/>
    <w:rsid w:val="4FFB18CF"/>
    <w:rsid w:val="521D1DB6"/>
    <w:rsid w:val="547A4798"/>
    <w:rsid w:val="54AB6202"/>
    <w:rsid w:val="55B608E8"/>
    <w:rsid w:val="55BA22A3"/>
    <w:rsid w:val="56B06A46"/>
    <w:rsid w:val="577D135F"/>
    <w:rsid w:val="59C21C28"/>
    <w:rsid w:val="5C91180D"/>
    <w:rsid w:val="5DAF25F5"/>
    <w:rsid w:val="615363F6"/>
    <w:rsid w:val="625612B9"/>
    <w:rsid w:val="697312E3"/>
    <w:rsid w:val="6AC353B0"/>
    <w:rsid w:val="6CD23A5A"/>
    <w:rsid w:val="6D535020"/>
    <w:rsid w:val="6F000CD3"/>
    <w:rsid w:val="717F697F"/>
    <w:rsid w:val="72E56E6B"/>
    <w:rsid w:val="74264760"/>
    <w:rsid w:val="74706A44"/>
    <w:rsid w:val="75A52E78"/>
    <w:rsid w:val="7658014B"/>
    <w:rsid w:val="76B961DB"/>
    <w:rsid w:val="7BEF417E"/>
    <w:rsid w:val="7D1F0749"/>
    <w:rsid w:val="7D5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%20and%20m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2018-05-13T08:52:00Z</dcterms:created>
  <dc:creator>you and me</dc:creator>
  <cp:lastModifiedBy>you and me</cp:lastModifiedBy>
  <dcterms:modified xsi:type="dcterms:W3CDTF">2019-03-12T04:54:48Z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