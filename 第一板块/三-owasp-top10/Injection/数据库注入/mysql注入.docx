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由于个人大类是由mysql为蓝本，就不再在这记录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7207927"/>
    <w:rsid w:val="072F6A63"/>
    <w:rsid w:val="07485D93"/>
    <w:rsid w:val="07B22CDA"/>
    <w:rsid w:val="0BD66BC7"/>
    <w:rsid w:val="104A07F5"/>
    <w:rsid w:val="11457C69"/>
    <w:rsid w:val="11906144"/>
    <w:rsid w:val="119F246C"/>
    <w:rsid w:val="12EB3F62"/>
    <w:rsid w:val="1ACD1857"/>
    <w:rsid w:val="1C6B158A"/>
    <w:rsid w:val="1D286E16"/>
    <w:rsid w:val="1F6B4430"/>
    <w:rsid w:val="22255D5A"/>
    <w:rsid w:val="23AD0C83"/>
    <w:rsid w:val="2BE84159"/>
    <w:rsid w:val="2C132734"/>
    <w:rsid w:val="2C8626EC"/>
    <w:rsid w:val="30EF4820"/>
    <w:rsid w:val="313939B7"/>
    <w:rsid w:val="38C81E37"/>
    <w:rsid w:val="3AA10F3C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C91180D"/>
    <w:rsid w:val="5DAF25F5"/>
    <w:rsid w:val="615363F6"/>
    <w:rsid w:val="697312E3"/>
    <w:rsid w:val="6AC353B0"/>
    <w:rsid w:val="6CD23A5A"/>
    <w:rsid w:val="6D535020"/>
    <w:rsid w:val="6F000CD3"/>
    <w:rsid w:val="717F697F"/>
    <w:rsid w:val="72E56E6B"/>
    <w:rsid w:val="74706A44"/>
    <w:rsid w:val="7658014B"/>
    <w:rsid w:val="76B961DB"/>
    <w:rsid w:val="7BEF417E"/>
    <w:rsid w:val="7D1F0749"/>
    <w:rsid w:val="7D5B58CC"/>
    <w:rsid w:val="7F63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2019-03-12T05:05:51Z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