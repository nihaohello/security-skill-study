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基本数据库不同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可参考：https://www.cnblogs.com/peterpan0707007/p/8242119.html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697F"/>
    <w:rsid w:val="07207927"/>
    <w:rsid w:val="072F6A63"/>
    <w:rsid w:val="07485D93"/>
    <w:rsid w:val="07B22CDA"/>
    <w:rsid w:val="0BD66BC7"/>
    <w:rsid w:val="104A07F5"/>
    <w:rsid w:val="11457C69"/>
    <w:rsid w:val="11906144"/>
    <w:rsid w:val="119F246C"/>
    <w:rsid w:val="12EB3F62"/>
    <w:rsid w:val="1ACD1857"/>
    <w:rsid w:val="1C6B158A"/>
    <w:rsid w:val="1D286E16"/>
    <w:rsid w:val="1F6B4430"/>
    <w:rsid w:val="22255D5A"/>
    <w:rsid w:val="23AD0C83"/>
    <w:rsid w:val="2BE84159"/>
    <w:rsid w:val="2C132734"/>
    <w:rsid w:val="2C8626EC"/>
    <w:rsid w:val="30EF4820"/>
    <w:rsid w:val="313939B7"/>
    <w:rsid w:val="38C81E37"/>
    <w:rsid w:val="3AA10F3C"/>
    <w:rsid w:val="3B7F7C93"/>
    <w:rsid w:val="3C446AA3"/>
    <w:rsid w:val="3DCA6BB2"/>
    <w:rsid w:val="4E361219"/>
    <w:rsid w:val="4E8C7F28"/>
    <w:rsid w:val="4F2E53F1"/>
    <w:rsid w:val="4FFB18CF"/>
    <w:rsid w:val="521D1DB6"/>
    <w:rsid w:val="547A4798"/>
    <w:rsid w:val="54AB6202"/>
    <w:rsid w:val="55B608E8"/>
    <w:rsid w:val="55BA22A3"/>
    <w:rsid w:val="56B06A46"/>
    <w:rsid w:val="573B3212"/>
    <w:rsid w:val="5C91180D"/>
    <w:rsid w:val="5DAF25F5"/>
    <w:rsid w:val="615363F6"/>
    <w:rsid w:val="697312E3"/>
    <w:rsid w:val="6AC353B0"/>
    <w:rsid w:val="6CD23A5A"/>
    <w:rsid w:val="6D535020"/>
    <w:rsid w:val="6F000CD3"/>
    <w:rsid w:val="717F697F"/>
    <w:rsid w:val="72E56E6B"/>
    <w:rsid w:val="74706A44"/>
    <w:rsid w:val="7658014B"/>
    <w:rsid w:val="76B961DB"/>
    <w:rsid w:val="7BEF417E"/>
    <w:rsid w:val="7D1F0749"/>
    <w:rsid w:val="7D5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%20and%20m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2018-05-13T08:52:00Z</dcterms:created>
  <dc:creator>you and me</dc:creator>
  <cp:lastModifiedBy>you and me</cp:lastModifiedBy>
  <dcterms:modified xsi:type="dcterms:W3CDTF">2019-03-12T06:55:48Z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