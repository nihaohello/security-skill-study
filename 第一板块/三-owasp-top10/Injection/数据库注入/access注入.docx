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没有实际操作过，看过几篇，sql注入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相关的大概区别是基本数据库不同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access数据库不同于其他数据库，它是一个独立的文件，放在网站目录下，格式为mdb，一些网站可以爆破，如果没有防下载代码，可以被下载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697F"/>
    <w:rsid w:val="05BD6274"/>
    <w:rsid w:val="07207927"/>
    <w:rsid w:val="072F6A63"/>
    <w:rsid w:val="07485D93"/>
    <w:rsid w:val="07B22CDA"/>
    <w:rsid w:val="0BD66BC7"/>
    <w:rsid w:val="104A07F5"/>
    <w:rsid w:val="11457C69"/>
    <w:rsid w:val="11906144"/>
    <w:rsid w:val="119F246C"/>
    <w:rsid w:val="12EA67A5"/>
    <w:rsid w:val="12EB3F62"/>
    <w:rsid w:val="1775589C"/>
    <w:rsid w:val="1ACD1857"/>
    <w:rsid w:val="1C6B158A"/>
    <w:rsid w:val="1D286E16"/>
    <w:rsid w:val="1F6B4430"/>
    <w:rsid w:val="22255D5A"/>
    <w:rsid w:val="2242313B"/>
    <w:rsid w:val="23AD0C83"/>
    <w:rsid w:val="2443442B"/>
    <w:rsid w:val="2BE84159"/>
    <w:rsid w:val="2C132734"/>
    <w:rsid w:val="2C8626EC"/>
    <w:rsid w:val="30EF4820"/>
    <w:rsid w:val="313939B7"/>
    <w:rsid w:val="38C81E37"/>
    <w:rsid w:val="3AA10F3C"/>
    <w:rsid w:val="3B1170A3"/>
    <w:rsid w:val="3B7F7C93"/>
    <w:rsid w:val="3C446AA3"/>
    <w:rsid w:val="3DCA6BB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8C74CD9"/>
    <w:rsid w:val="5C91180D"/>
    <w:rsid w:val="5DAF25F5"/>
    <w:rsid w:val="615363F6"/>
    <w:rsid w:val="697312E3"/>
    <w:rsid w:val="6AC353B0"/>
    <w:rsid w:val="6CD23A5A"/>
    <w:rsid w:val="6D535020"/>
    <w:rsid w:val="6F000CD3"/>
    <w:rsid w:val="717F697F"/>
    <w:rsid w:val="72E56E6B"/>
    <w:rsid w:val="74706A44"/>
    <w:rsid w:val="760E6672"/>
    <w:rsid w:val="7658014B"/>
    <w:rsid w:val="76B961DB"/>
    <w:rsid w:val="7A964BE8"/>
    <w:rsid w:val="7BEF417E"/>
    <w:rsid w:val="7D1F0749"/>
    <w:rsid w:val="7D5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%20and%20m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2019-03-12T06:27:18Z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