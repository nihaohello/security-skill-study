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697F"/>
    <w:rsid w:val="07207927"/>
    <w:rsid w:val="072F6A63"/>
    <w:rsid w:val="07485D93"/>
    <w:rsid w:val="07B22CDA"/>
    <w:rsid w:val="0BD66BC7"/>
    <w:rsid w:val="104A07F5"/>
    <w:rsid w:val="11457C69"/>
    <w:rsid w:val="11906144"/>
    <w:rsid w:val="119F246C"/>
    <w:rsid w:val="12EB3F62"/>
    <w:rsid w:val="1ACD1857"/>
    <w:rsid w:val="1C6B158A"/>
    <w:rsid w:val="1D286E16"/>
    <w:rsid w:val="1F6B4430"/>
    <w:rsid w:val="22255D5A"/>
    <w:rsid w:val="23AD0C83"/>
    <w:rsid w:val="2BE84159"/>
    <w:rsid w:val="2C132734"/>
    <w:rsid w:val="2C8626EC"/>
    <w:rsid w:val="30EF4820"/>
    <w:rsid w:val="313939B7"/>
    <w:rsid w:val="38C81E37"/>
    <w:rsid w:val="3AA10F3C"/>
    <w:rsid w:val="3B7F7C93"/>
    <w:rsid w:val="3C446AA3"/>
    <w:rsid w:val="3DCA6BB2"/>
    <w:rsid w:val="4E361219"/>
    <w:rsid w:val="4E8C7F28"/>
    <w:rsid w:val="4F2E53F1"/>
    <w:rsid w:val="4FFB18CF"/>
    <w:rsid w:val="521D1DB6"/>
    <w:rsid w:val="547A4798"/>
    <w:rsid w:val="54AB6202"/>
    <w:rsid w:val="55B608E8"/>
    <w:rsid w:val="55BA22A3"/>
    <w:rsid w:val="56B06A46"/>
    <w:rsid w:val="5C91180D"/>
    <w:rsid w:val="5DAF25F5"/>
    <w:rsid w:val="615363F6"/>
    <w:rsid w:val="697312E3"/>
    <w:rsid w:val="6AC353B0"/>
    <w:rsid w:val="6CD23A5A"/>
    <w:rsid w:val="6D535020"/>
    <w:rsid w:val="6F000CD3"/>
    <w:rsid w:val="717F697F"/>
    <w:rsid w:val="72E56E6B"/>
    <w:rsid w:val="74706A44"/>
    <w:rsid w:val="7658014B"/>
    <w:rsid w:val="76B961DB"/>
    <w:rsid w:val="7BEF417E"/>
    <w:rsid w:val="7D1F0749"/>
    <w:rsid w:val="7D5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%20and%20m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2018-05-13T08:52:00Z</dcterms:created>
  <dc:creator>you and me</dc:creator>
  <cp:lastModifiedBy>you and me</cp:lastModifiedBy>
  <dcterms:modified xsi:type="dcterms:W3CDTF">2019-03-11T04:34:28Z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